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1482" w14:textId="632F6509" w:rsidR="00FF0BBC" w:rsidRDefault="00FF0BBC" w:rsidP="00FF0BBC">
      <w:pPr>
        <w:pStyle w:val="Title"/>
      </w:pPr>
      <w:r>
        <w:t xml:space="preserve">OOP Lab: Experiment </w:t>
      </w:r>
      <w:r>
        <w:t>1</w:t>
      </w:r>
    </w:p>
    <w:p w14:paraId="700C90E8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2D2005E0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408E23F0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2805858E" w14:textId="77777777" w:rsidR="00B16636" w:rsidRPr="004663DA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76E16A7B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40BEDEFA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1DE6214B" w14:textId="77777777" w:rsidR="00FF0BBC" w:rsidRPr="00FF0BBC" w:rsidRDefault="00B16636" w:rsidP="00FF0B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4663DA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FF0BBC" w:rsidRPr="00FF0BBC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Sample Hello World Program.</w:t>
      </w:r>
    </w:p>
    <w:p w14:paraId="757D050B" w14:textId="3FCF6AD3" w:rsidR="00703105" w:rsidRDefault="00FF0BBC" w:rsidP="00B16636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>
        <w:rPr>
          <w:rFonts w:asciiTheme="majorHAnsi" w:eastAsia="Times New Roman" w:hAnsiTheme="majorHAnsi" w:cs="Open Sans"/>
          <w:noProof/>
          <w:color w:val="262626"/>
          <w:sz w:val="21"/>
          <w:szCs w:val="21"/>
          <w:lang w:eastAsia="en-IN"/>
        </w:rPr>
        <w:drawing>
          <wp:inline distT="0" distB="0" distL="0" distR="0" wp14:anchorId="10FAF4A4" wp14:editId="1012E45D">
            <wp:extent cx="5732780" cy="32200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6A3C" w14:textId="77777777" w:rsidR="00B16636" w:rsidRDefault="00B16636" w:rsidP="00B16636"/>
    <w:sectPr w:rsidR="00B16636" w:rsidSect="00B1663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3DA2"/>
    <w:multiLevelType w:val="multilevel"/>
    <w:tmpl w:val="714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rgUA49z9iSwAAAA="/>
  </w:docVars>
  <w:rsids>
    <w:rsidRoot w:val="00FF0BBC"/>
    <w:rsid w:val="006D7F73"/>
    <w:rsid w:val="00703105"/>
    <w:rsid w:val="00B16636"/>
    <w:rsid w:val="00E60279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B92"/>
  <w15:chartTrackingRefBased/>
  <w15:docId w15:val="{D475DD31-D184-4C84-A394-92C81E1B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%20Saxena\Documents\Custom%20Office%20Templates\UPES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UPES Assignment Template.dotx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1</cp:revision>
  <dcterms:created xsi:type="dcterms:W3CDTF">2021-08-27T09:06:00Z</dcterms:created>
  <dcterms:modified xsi:type="dcterms:W3CDTF">2021-08-27T09:08:00Z</dcterms:modified>
</cp:coreProperties>
</file>